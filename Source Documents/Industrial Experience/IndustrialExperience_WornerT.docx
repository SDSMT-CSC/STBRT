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2A1" w:rsidRPr="004832A1" w:rsidRDefault="004832A1" w:rsidP="004832A1">
      <w:pPr>
        <w:pStyle w:val="Heading2"/>
        <w:numPr>
          <w:ilvl w:val="0"/>
          <w:numId w:val="0"/>
        </w:numPr>
      </w:pPr>
      <w:r w:rsidRPr="004832A1">
        <w:t>Industrial Experience Report</w:t>
      </w:r>
    </w:p>
    <w:p w:rsidR="004832A1" w:rsidRPr="004832A1" w:rsidRDefault="004832A1" w:rsidP="004832A1">
      <w:pPr>
        <w:pStyle w:val="Heading2"/>
        <w:numPr>
          <w:ilvl w:val="0"/>
          <w:numId w:val="0"/>
        </w:numPr>
        <w:pBdr>
          <w:bottom w:val="none" w:sz="0" w:space="0" w:color="auto"/>
        </w:pBdr>
        <w:rPr>
          <w:sz w:val="24"/>
        </w:rPr>
      </w:pPr>
      <w:r w:rsidRPr="004832A1">
        <w:rPr>
          <w:sz w:val="24"/>
        </w:rPr>
        <w:t xml:space="preserve">Teresa </w:t>
      </w:r>
      <w:proofErr w:type="spellStart"/>
      <w:r w:rsidRPr="004832A1">
        <w:rPr>
          <w:sz w:val="24"/>
        </w:rPr>
        <w:t>Worner</w:t>
      </w:r>
      <w:proofErr w:type="spellEnd"/>
    </w:p>
    <w:p w:rsidR="004832A1" w:rsidRPr="00B01FDD" w:rsidRDefault="004832A1" w:rsidP="00B01FDD">
      <w:pPr>
        <w:pStyle w:val="Heading2"/>
        <w:numPr>
          <w:ilvl w:val="0"/>
          <w:numId w:val="0"/>
        </w:numPr>
        <w:pBdr>
          <w:bottom w:val="none" w:sz="0" w:space="0" w:color="auto"/>
        </w:pBdr>
        <w:spacing w:before="0"/>
        <w:rPr>
          <w:sz w:val="24"/>
        </w:rPr>
      </w:pPr>
      <w:r w:rsidRPr="004832A1">
        <w:rPr>
          <w:sz w:val="24"/>
        </w:rPr>
        <w:t>April 24, 2013</w:t>
      </w:r>
      <w:r>
        <w:br w:type="page"/>
      </w:r>
    </w:p>
    <w:p w:rsidR="004832A1" w:rsidRDefault="004832A1" w:rsidP="004832A1">
      <w:pPr>
        <w:pStyle w:val="Heading2"/>
        <w:numPr>
          <w:ilvl w:val="0"/>
          <w:numId w:val="0"/>
        </w:numPr>
        <w:pBdr>
          <w:bottom w:val="none" w:sz="0" w:space="0" w:color="auto"/>
        </w:pBdr>
      </w:pPr>
      <w:r>
        <w:lastRenderedPageBreak/>
        <w:t>Innovative Systems, LLC</w:t>
      </w:r>
    </w:p>
    <w:p w:rsidR="004832A1" w:rsidRDefault="004832A1" w:rsidP="004832A1">
      <w:pPr>
        <w:pStyle w:val="Heading3"/>
        <w:numPr>
          <w:ilvl w:val="0"/>
          <w:numId w:val="0"/>
        </w:numPr>
        <w:pBdr>
          <w:bottom w:val="none" w:sz="0" w:space="0" w:color="auto"/>
        </w:pBdr>
        <w:spacing w:before="0"/>
        <w:rPr>
          <w:sz w:val="22"/>
        </w:rPr>
      </w:pPr>
      <w:r w:rsidRPr="004832A1">
        <w:rPr>
          <w:sz w:val="22"/>
        </w:rPr>
        <w:t xml:space="preserve">January 2012 – </w:t>
      </w:r>
      <w:r w:rsidR="0030380E">
        <w:rPr>
          <w:sz w:val="22"/>
        </w:rPr>
        <w:t>August 2012</w:t>
      </w:r>
    </w:p>
    <w:p w:rsidR="004832A1" w:rsidRPr="004832A1" w:rsidRDefault="004832A1" w:rsidP="004832A1">
      <w:pPr>
        <w:pStyle w:val="Heading3"/>
        <w:numPr>
          <w:ilvl w:val="0"/>
          <w:numId w:val="0"/>
        </w:numPr>
        <w:pBdr>
          <w:bottom w:val="none" w:sz="0" w:space="0" w:color="auto"/>
        </w:pBdr>
        <w:spacing w:before="0"/>
        <w:rPr>
          <w:sz w:val="22"/>
        </w:rPr>
      </w:pPr>
      <w:r w:rsidRPr="004832A1">
        <w:rPr>
          <w:sz w:val="22"/>
        </w:rPr>
        <w:t>APMAX Test Suite</w:t>
      </w:r>
    </w:p>
    <w:p w:rsidR="004832A1" w:rsidRDefault="004832A1" w:rsidP="00AE015C">
      <w:pPr>
        <w:spacing w:after="0"/>
      </w:pPr>
      <w:r>
        <w:t>The APMAX Test Suite is a collection of projects designed for use within Innovative Systems to aid testing the APMAX and set-top boxes.  The APMAX is Innovative Systems’</w:t>
      </w:r>
      <w:r w:rsidR="00AE015C">
        <w:t xml:space="preserve"> telecommunications server.</w:t>
      </w:r>
    </w:p>
    <w:p w:rsidR="00AE015C" w:rsidRDefault="00AE015C" w:rsidP="00AE015C">
      <w:pPr>
        <w:spacing w:after="0"/>
      </w:pPr>
    </w:p>
    <w:p w:rsidR="00584ECF" w:rsidRDefault="00AE015C" w:rsidP="00584ECF">
      <w:pPr>
        <w:spacing w:after="0"/>
      </w:pPr>
      <w:r>
        <w:t xml:space="preserve">When I began working with the Test Suite, it focused only on load testing the APMAX.  A GUI interface was provided so users could run tests.  The GUI communicated with a </w:t>
      </w:r>
      <w:r w:rsidR="00584ECF">
        <w:t xml:space="preserve">Windows </w:t>
      </w:r>
      <w:r>
        <w:t xml:space="preserve">service which started up the projects that ran the actual tests.  Test results were sent back to the GUI </w:t>
      </w:r>
      <w:r w:rsidR="00584ECF">
        <w:t xml:space="preserve">for analysis </w:t>
      </w:r>
      <w:r>
        <w:t xml:space="preserve">via </w:t>
      </w:r>
      <w:r w:rsidR="00584ECF">
        <w:t xml:space="preserve">WCF.  </w:t>
      </w:r>
    </w:p>
    <w:p w:rsidR="00584ECF" w:rsidRDefault="00584ECF" w:rsidP="00584ECF">
      <w:pPr>
        <w:spacing w:after="0"/>
      </w:pPr>
    </w:p>
    <w:p w:rsidR="004E1952" w:rsidRDefault="004E1952" w:rsidP="00584ECF">
      <w:pPr>
        <w:spacing w:after="0"/>
      </w:pPr>
      <w:r>
        <w:t xml:space="preserve">This work led into a senior design project </w:t>
      </w:r>
      <w:r w:rsidR="0030380E">
        <w:t xml:space="preserve">(August 2012 – May 2013) </w:t>
      </w:r>
      <w:r>
        <w:t xml:space="preserve">with SDSMT which expanded the </w:t>
      </w:r>
      <w:r w:rsidR="00584ECF">
        <w:t>project to support testing of set-top box UIs.</w:t>
      </w:r>
    </w:p>
    <w:p w:rsidR="004E1952" w:rsidRDefault="004E1952" w:rsidP="004E1952">
      <w:pPr>
        <w:spacing w:after="0" w:line="276" w:lineRule="auto"/>
      </w:pPr>
    </w:p>
    <w:p w:rsidR="004E1952" w:rsidRDefault="004E1952" w:rsidP="004E1952">
      <w:pPr>
        <w:pStyle w:val="Heading2"/>
        <w:numPr>
          <w:ilvl w:val="0"/>
          <w:numId w:val="0"/>
        </w:numPr>
        <w:pBdr>
          <w:bottom w:val="none" w:sz="0" w:space="0" w:color="auto"/>
        </w:pBdr>
      </w:pPr>
      <w:r>
        <w:t>Chapel in the Hills, Rapid City, SD</w:t>
      </w:r>
    </w:p>
    <w:p w:rsidR="004E1952" w:rsidRPr="00AB30A8" w:rsidRDefault="00CD1404" w:rsidP="0030380E">
      <w:pPr>
        <w:pStyle w:val="Heading3"/>
        <w:numPr>
          <w:ilvl w:val="0"/>
          <w:numId w:val="0"/>
        </w:numPr>
        <w:pBdr>
          <w:bottom w:val="none" w:sz="0" w:space="0" w:color="auto"/>
        </w:pBdr>
        <w:spacing w:before="0"/>
        <w:ind w:left="360" w:hanging="360"/>
        <w:rPr>
          <w:sz w:val="22"/>
        </w:rPr>
      </w:pPr>
      <w:r>
        <w:rPr>
          <w:sz w:val="22"/>
        </w:rPr>
        <w:t>Summer 2012</w:t>
      </w:r>
    </w:p>
    <w:p w:rsidR="004E1952" w:rsidRPr="00AB30A8" w:rsidRDefault="004E1952" w:rsidP="004E1952">
      <w:pPr>
        <w:pStyle w:val="Heading3"/>
        <w:numPr>
          <w:ilvl w:val="0"/>
          <w:numId w:val="0"/>
        </w:numPr>
        <w:pBdr>
          <w:bottom w:val="none" w:sz="0" w:space="0" w:color="auto"/>
        </w:pBdr>
        <w:spacing w:before="0"/>
        <w:rPr>
          <w:sz w:val="22"/>
        </w:rPr>
      </w:pPr>
      <w:r w:rsidRPr="00AB30A8">
        <w:rPr>
          <w:sz w:val="22"/>
        </w:rPr>
        <w:t>Website</w:t>
      </w:r>
    </w:p>
    <w:p w:rsidR="004E1952" w:rsidRDefault="004E1952" w:rsidP="004E1952">
      <w:r>
        <w:t xml:space="preserve">I built a new website for the Chapel in the Hills in Rapid City, SD.  The website will go live on April 30, 2013.  </w:t>
      </w:r>
      <w:r w:rsidR="00AB30A8">
        <w:t>It</w:t>
      </w:r>
      <w:r>
        <w:t xml:space="preserve"> was constructed using XHTML 1.0, JavaScript, CSS, and PHP.</w:t>
      </w:r>
    </w:p>
    <w:p w:rsidR="00AB30A8" w:rsidRDefault="00AB30A8" w:rsidP="004E1952"/>
    <w:p w:rsidR="00AB30A8" w:rsidRDefault="00AB30A8" w:rsidP="00AB30A8">
      <w:pPr>
        <w:pStyle w:val="Heading2"/>
        <w:numPr>
          <w:ilvl w:val="0"/>
          <w:numId w:val="0"/>
        </w:numPr>
        <w:pBdr>
          <w:bottom w:val="none" w:sz="0" w:space="0" w:color="auto"/>
        </w:pBdr>
      </w:pPr>
      <w:r>
        <w:t>Shalom Community Lutheran Church, Starbuck, MN</w:t>
      </w:r>
    </w:p>
    <w:p w:rsidR="00AB30A8" w:rsidRPr="00AB30A8" w:rsidRDefault="00D749D1" w:rsidP="00AB30A8">
      <w:pPr>
        <w:pStyle w:val="Heading3"/>
        <w:numPr>
          <w:ilvl w:val="0"/>
          <w:numId w:val="0"/>
        </w:numPr>
        <w:pBdr>
          <w:bottom w:val="none" w:sz="0" w:space="0" w:color="auto"/>
        </w:pBdr>
        <w:spacing w:before="0"/>
        <w:rPr>
          <w:sz w:val="22"/>
        </w:rPr>
      </w:pPr>
      <w:r>
        <w:rPr>
          <w:sz w:val="22"/>
        </w:rPr>
        <w:t xml:space="preserve">September 2010 – January </w:t>
      </w:r>
      <w:r w:rsidR="00AB30A8" w:rsidRPr="00AB30A8">
        <w:rPr>
          <w:sz w:val="22"/>
        </w:rPr>
        <w:t>2011</w:t>
      </w:r>
      <w:bookmarkStart w:id="0" w:name="_GoBack"/>
      <w:bookmarkEnd w:id="0"/>
    </w:p>
    <w:p w:rsidR="00AB30A8" w:rsidRPr="00AB30A8" w:rsidRDefault="00AB30A8" w:rsidP="00AB30A8">
      <w:pPr>
        <w:pStyle w:val="Heading3"/>
        <w:numPr>
          <w:ilvl w:val="0"/>
          <w:numId w:val="0"/>
        </w:numPr>
        <w:pBdr>
          <w:bottom w:val="none" w:sz="0" w:space="0" w:color="auto"/>
        </w:pBdr>
        <w:spacing w:before="0"/>
        <w:rPr>
          <w:sz w:val="22"/>
        </w:rPr>
      </w:pPr>
      <w:r w:rsidRPr="00AB30A8">
        <w:rPr>
          <w:sz w:val="22"/>
        </w:rPr>
        <w:t>Website</w:t>
      </w:r>
    </w:p>
    <w:p w:rsidR="0031210A" w:rsidRDefault="00AB30A8" w:rsidP="003A0000">
      <w:pPr>
        <w:spacing w:after="0"/>
      </w:pPr>
      <w:r>
        <w:t xml:space="preserve">I built a website for Shalom Community Lutheran Church of Starbuck, MN.  The website was constructed using XHTML 1.0, JavaScript, CSS, and PHP.  It was designed so that data could be updated easily without touching code.  To this end, if a user was logged in as the admin, edit buttons were available for images and text.  Clicking an edit button associated with an image opened a file browser to upload a new image, replacing the old one.  Clicking an edit button associated with text </w:t>
      </w:r>
      <w:r w:rsidR="0031210A">
        <w:t>opened</w:t>
      </w:r>
      <w:r>
        <w:t xml:space="preserve"> a text-box auto-populated with the current data.</w:t>
      </w:r>
      <w:r w:rsidR="007866FB">
        <w:t xml:space="preserve">  Data was stored in flat files.</w:t>
      </w:r>
    </w:p>
    <w:p w:rsidR="00B01FDD" w:rsidRDefault="00B01FDD" w:rsidP="00B854A4">
      <w:pPr>
        <w:spacing w:after="0"/>
      </w:pPr>
    </w:p>
    <w:p w:rsidR="00AB30A8" w:rsidRPr="004E1952" w:rsidRDefault="0031210A" w:rsidP="004E1952">
      <w:r>
        <w:t>**</w:t>
      </w:r>
      <w:r w:rsidR="00AB30A8">
        <w:t>This website is no longer in use.</w:t>
      </w:r>
    </w:p>
    <w:sectPr w:rsidR="00AB30A8" w:rsidRPr="004E1952" w:rsidSect="00436C75">
      <w:footerReference w:type="default" r:id="rId9"/>
      <w:headerReference w:type="firs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15" w:rsidRDefault="00AD5415" w:rsidP="006B4464">
      <w:r>
        <w:separator/>
      </w:r>
    </w:p>
  </w:endnote>
  <w:endnote w:type="continuationSeparator" w:id="0">
    <w:p w:rsidR="00AD5415" w:rsidRDefault="00AD5415"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403C" w:rsidRDefault="005C403C">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D749D1">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15" w:rsidRDefault="00AD5415" w:rsidP="006B4464">
      <w:r>
        <w:separator/>
      </w:r>
    </w:p>
  </w:footnote>
  <w:footnote w:type="continuationSeparator" w:id="0">
    <w:p w:rsidR="00AD5415" w:rsidRDefault="00AD5415" w:rsidP="006B44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704434"/>
      <w:docPartObj>
        <w:docPartGallery w:val="Page Numbers (Top of Page)"/>
        <w:docPartUnique/>
      </w:docPartObj>
    </w:sdtPr>
    <w:sdtEndPr>
      <w:rPr>
        <w:noProof/>
      </w:rPr>
    </w:sdtEndPr>
    <w:sdtContent>
      <w:p w:rsidR="00436C75" w:rsidRDefault="00436C75">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436C75" w:rsidRDefault="00436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30106"/>
    <w:multiLevelType w:val="hybridMultilevel"/>
    <w:tmpl w:val="C610CB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6DB5D1F"/>
    <w:multiLevelType w:val="multilevel"/>
    <w:tmpl w:val="5846F8F8"/>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tabs>
          <w:tab w:val="num" w:pos="864"/>
        </w:tabs>
        <w:ind w:left="360" w:hanging="360"/>
      </w:pPr>
      <w:rPr>
        <w:rFonts w:hint="default"/>
      </w:rPr>
    </w:lvl>
    <w:lvl w:ilvl="5">
      <w:start w:val="1"/>
      <w:numFmt w:val="decimal"/>
      <w:pStyle w:val="Heading6"/>
      <w:lvlText w:val="%1.%2.%3.%4.%5.%6"/>
      <w:lvlJc w:val="left"/>
      <w:pPr>
        <w:tabs>
          <w:tab w:val="num" w:pos="1008"/>
        </w:tabs>
        <w:ind w:left="360" w:hanging="360"/>
      </w:pPr>
      <w:rPr>
        <w:rFonts w:hint="default"/>
      </w:rPr>
    </w:lvl>
    <w:lvl w:ilvl="6">
      <w:start w:val="1"/>
      <w:numFmt w:val="decimal"/>
      <w:pStyle w:val="Heading7"/>
      <w:lvlText w:val="%1.%2.%3.%4.%5.%6.%7"/>
      <w:lvlJc w:val="left"/>
      <w:pPr>
        <w:tabs>
          <w:tab w:val="num" w:pos="1152"/>
        </w:tabs>
        <w:ind w:left="360" w:hanging="360"/>
      </w:pPr>
      <w:rPr>
        <w:rFonts w:hint="default"/>
      </w:rPr>
    </w:lvl>
    <w:lvl w:ilvl="7">
      <w:start w:val="1"/>
      <w:numFmt w:val="decimal"/>
      <w:lvlRestart w:val="3"/>
      <w:lvlText w:val="%1.%2.%3.%8"/>
      <w:lvlJc w:val="left"/>
      <w:pPr>
        <w:ind w:left="360" w:hanging="360"/>
      </w:pPr>
      <w:rPr>
        <w:rFonts w:hint="default"/>
      </w:rPr>
    </w:lvl>
    <w:lvl w:ilvl="8">
      <w:start w:val="1"/>
      <w:numFmt w:val="decimal"/>
      <w:lvlText w:val="%1.%2.%3.%8.%9"/>
      <w:lvlJc w:val="left"/>
      <w:pPr>
        <w:tabs>
          <w:tab w:val="num" w:pos="864"/>
        </w:tabs>
        <w:ind w:left="360" w:hanging="360"/>
      </w:pPr>
      <w:rPr>
        <w:rFonts w:hint="default"/>
      </w:rPr>
    </w:lvl>
  </w:abstractNum>
  <w:abstractNum w:abstractNumId="2">
    <w:nsid w:val="5C724AC5"/>
    <w:multiLevelType w:val="multilevel"/>
    <w:tmpl w:val="507E4C3C"/>
    <w:styleLink w:val="Headings"/>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upperRoman"/>
      <w:lvlText w:val="Appendix %4:"/>
      <w:lvlJc w:val="left"/>
      <w:pPr>
        <w:tabs>
          <w:tab w:val="num" w:pos="1800"/>
        </w:tabs>
        <w:ind w:left="0" w:firstLine="0"/>
      </w:pPr>
      <w:rPr>
        <w:rFonts w:hint="default"/>
      </w:rPr>
    </w:lvl>
    <w:lvl w:ilvl="4">
      <w:start w:val="1"/>
      <w:numFmt w:val="decimal"/>
      <w:lvlText w:val="%4.%5"/>
      <w:lvlJc w:val="left"/>
      <w:pPr>
        <w:ind w:left="360" w:hanging="360"/>
      </w:pPr>
      <w:rPr>
        <w:rFonts w:hint="default"/>
      </w:rPr>
    </w:lvl>
    <w:lvl w:ilvl="5">
      <w:start w:val="1"/>
      <w:numFmt w:val="decimal"/>
      <w:lvlText w:val="%4.%5.%6"/>
      <w:lvlJc w:val="left"/>
      <w:pPr>
        <w:ind w:left="360" w:hanging="360"/>
      </w:pPr>
      <w:rPr>
        <w:rFonts w:hint="default"/>
      </w:rPr>
    </w:lvl>
    <w:lvl w:ilvl="6">
      <w:start w:val="1"/>
      <w:numFmt w:val="decimal"/>
      <w:lvlText w:val="%4.%5.%6.%7"/>
      <w:lvlJc w:val="left"/>
      <w:pPr>
        <w:tabs>
          <w:tab w:val="num" w:pos="1080"/>
        </w:tabs>
        <w:ind w:left="360" w:hanging="360"/>
      </w:pPr>
      <w:rPr>
        <w:rFonts w:hint="default"/>
      </w:rPr>
    </w:lvl>
    <w:lvl w:ilvl="7">
      <w:start w:val="1"/>
      <w:numFmt w:val="decimal"/>
      <w:lvlRestart w:val="3"/>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nsid w:val="751209EF"/>
    <w:multiLevelType w:val="hybridMultilevel"/>
    <w:tmpl w:val="8EE0CFDA"/>
    <w:lvl w:ilvl="0" w:tplc="2842DD8A">
      <w:numFmt w:val="bullet"/>
      <w:lvlText w:val="-"/>
      <w:lvlJc w:val="left"/>
      <w:pPr>
        <w:ind w:left="420" w:hanging="360"/>
      </w:pPr>
      <w:rPr>
        <w:rFonts w:ascii="Arial" w:eastAsiaTheme="maj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1"/>
    <w:rsid w:val="00002446"/>
    <w:rsid w:val="0001359C"/>
    <w:rsid w:val="00031862"/>
    <w:rsid w:val="00037BB0"/>
    <w:rsid w:val="00041990"/>
    <w:rsid w:val="00042622"/>
    <w:rsid w:val="0004758A"/>
    <w:rsid w:val="0004787C"/>
    <w:rsid w:val="00047F6B"/>
    <w:rsid w:val="00053A54"/>
    <w:rsid w:val="00056582"/>
    <w:rsid w:val="000568DD"/>
    <w:rsid w:val="000579D5"/>
    <w:rsid w:val="000607FF"/>
    <w:rsid w:val="00061E15"/>
    <w:rsid w:val="00077785"/>
    <w:rsid w:val="000806E0"/>
    <w:rsid w:val="00080E4F"/>
    <w:rsid w:val="00086806"/>
    <w:rsid w:val="000900A2"/>
    <w:rsid w:val="000907DB"/>
    <w:rsid w:val="00092680"/>
    <w:rsid w:val="00095D80"/>
    <w:rsid w:val="000A0150"/>
    <w:rsid w:val="000A40DA"/>
    <w:rsid w:val="000B0F1E"/>
    <w:rsid w:val="000B71A5"/>
    <w:rsid w:val="000C3B64"/>
    <w:rsid w:val="000C5F61"/>
    <w:rsid w:val="000D1832"/>
    <w:rsid w:val="000D1934"/>
    <w:rsid w:val="000D2D6D"/>
    <w:rsid w:val="000D3FDD"/>
    <w:rsid w:val="000D4272"/>
    <w:rsid w:val="000E7CE0"/>
    <w:rsid w:val="000F2896"/>
    <w:rsid w:val="00112F84"/>
    <w:rsid w:val="00121345"/>
    <w:rsid w:val="00123D64"/>
    <w:rsid w:val="00123D68"/>
    <w:rsid w:val="0013395E"/>
    <w:rsid w:val="00143D03"/>
    <w:rsid w:val="00151BC2"/>
    <w:rsid w:val="00151E34"/>
    <w:rsid w:val="00153116"/>
    <w:rsid w:val="00154FC2"/>
    <w:rsid w:val="00157B08"/>
    <w:rsid w:val="00161225"/>
    <w:rsid w:val="00165E4A"/>
    <w:rsid w:val="00167976"/>
    <w:rsid w:val="00171551"/>
    <w:rsid w:val="00175AF0"/>
    <w:rsid w:val="00180B3B"/>
    <w:rsid w:val="0018587B"/>
    <w:rsid w:val="00192AB7"/>
    <w:rsid w:val="00197302"/>
    <w:rsid w:val="001B22CE"/>
    <w:rsid w:val="001B7B0B"/>
    <w:rsid w:val="001C65D3"/>
    <w:rsid w:val="001D1E01"/>
    <w:rsid w:val="001D267D"/>
    <w:rsid w:val="001D7663"/>
    <w:rsid w:val="001F2321"/>
    <w:rsid w:val="001F48F4"/>
    <w:rsid w:val="001F4E41"/>
    <w:rsid w:val="001F7210"/>
    <w:rsid w:val="001F7F78"/>
    <w:rsid w:val="00201AA3"/>
    <w:rsid w:val="002171B1"/>
    <w:rsid w:val="00217BD6"/>
    <w:rsid w:val="00220181"/>
    <w:rsid w:val="00221D38"/>
    <w:rsid w:val="00225C67"/>
    <w:rsid w:val="00230DB0"/>
    <w:rsid w:val="0023251A"/>
    <w:rsid w:val="00233DCD"/>
    <w:rsid w:val="002632F6"/>
    <w:rsid w:val="002635EA"/>
    <w:rsid w:val="0026733A"/>
    <w:rsid w:val="002675C1"/>
    <w:rsid w:val="0027188F"/>
    <w:rsid w:val="00274097"/>
    <w:rsid w:val="0027633A"/>
    <w:rsid w:val="0027677C"/>
    <w:rsid w:val="00277C1F"/>
    <w:rsid w:val="00282CE8"/>
    <w:rsid w:val="00287C98"/>
    <w:rsid w:val="00287FBE"/>
    <w:rsid w:val="002911D6"/>
    <w:rsid w:val="00294EB6"/>
    <w:rsid w:val="00295882"/>
    <w:rsid w:val="002A027F"/>
    <w:rsid w:val="002A42ED"/>
    <w:rsid w:val="002A6470"/>
    <w:rsid w:val="002A69A7"/>
    <w:rsid w:val="002B02C5"/>
    <w:rsid w:val="002B1EF3"/>
    <w:rsid w:val="002B575D"/>
    <w:rsid w:val="002C55E8"/>
    <w:rsid w:val="002D549F"/>
    <w:rsid w:val="002D637B"/>
    <w:rsid w:val="002E1397"/>
    <w:rsid w:val="002E1C0B"/>
    <w:rsid w:val="002E44D7"/>
    <w:rsid w:val="002E4D17"/>
    <w:rsid w:val="002E61C0"/>
    <w:rsid w:val="002F1C07"/>
    <w:rsid w:val="002F1F96"/>
    <w:rsid w:val="002F7CD7"/>
    <w:rsid w:val="0030380E"/>
    <w:rsid w:val="00310A33"/>
    <w:rsid w:val="0031210A"/>
    <w:rsid w:val="00324A84"/>
    <w:rsid w:val="00331D90"/>
    <w:rsid w:val="00331F83"/>
    <w:rsid w:val="00337DCF"/>
    <w:rsid w:val="00346801"/>
    <w:rsid w:val="00351AA8"/>
    <w:rsid w:val="00372E43"/>
    <w:rsid w:val="003744E2"/>
    <w:rsid w:val="0037713A"/>
    <w:rsid w:val="00382D10"/>
    <w:rsid w:val="00382EB4"/>
    <w:rsid w:val="00387DE6"/>
    <w:rsid w:val="00390CFC"/>
    <w:rsid w:val="0039253C"/>
    <w:rsid w:val="003934FD"/>
    <w:rsid w:val="00394FBA"/>
    <w:rsid w:val="00397BCB"/>
    <w:rsid w:val="003A0000"/>
    <w:rsid w:val="003A72EC"/>
    <w:rsid w:val="003B2B4D"/>
    <w:rsid w:val="003C57E7"/>
    <w:rsid w:val="003C7930"/>
    <w:rsid w:val="003D2A18"/>
    <w:rsid w:val="003D40DA"/>
    <w:rsid w:val="003E2302"/>
    <w:rsid w:val="003E3E9A"/>
    <w:rsid w:val="003E5841"/>
    <w:rsid w:val="00403201"/>
    <w:rsid w:val="004109EA"/>
    <w:rsid w:val="00412083"/>
    <w:rsid w:val="004144D7"/>
    <w:rsid w:val="00416D69"/>
    <w:rsid w:val="004171C9"/>
    <w:rsid w:val="00417336"/>
    <w:rsid w:val="00433AF3"/>
    <w:rsid w:val="004348D9"/>
    <w:rsid w:val="00436C75"/>
    <w:rsid w:val="004441FB"/>
    <w:rsid w:val="00455391"/>
    <w:rsid w:val="00470024"/>
    <w:rsid w:val="004705EA"/>
    <w:rsid w:val="004707CE"/>
    <w:rsid w:val="004769CE"/>
    <w:rsid w:val="004804BB"/>
    <w:rsid w:val="00483033"/>
    <w:rsid w:val="004832A1"/>
    <w:rsid w:val="00484EE4"/>
    <w:rsid w:val="004939A3"/>
    <w:rsid w:val="00496DAB"/>
    <w:rsid w:val="004A3711"/>
    <w:rsid w:val="004A5451"/>
    <w:rsid w:val="004B1273"/>
    <w:rsid w:val="004B2D26"/>
    <w:rsid w:val="004C0425"/>
    <w:rsid w:val="004C7336"/>
    <w:rsid w:val="004D0BC9"/>
    <w:rsid w:val="004D2B17"/>
    <w:rsid w:val="004D32F8"/>
    <w:rsid w:val="004E1952"/>
    <w:rsid w:val="004E2908"/>
    <w:rsid w:val="004E78B5"/>
    <w:rsid w:val="004E7B76"/>
    <w:rsid w:val="004F17C2"/>
    <w:rsid w:val="00501C3C"/>
    <w:rsid w:val="00502801"/>
    <w:rsid w:val="0051669A"/>
    <w:rsid w:val="00517C49"/>
    <w:rsid w:val="00525780"/>
    <w:rsid w:val="005308DB"/>
    <w:rsid w:val="00532A5F"/>
    <w:rsid w:val="00541058"/>
    <w:rsid w:val="00541E0F"/>
    <w:rsid w:val="005548CA"/>
    <w:rsid w:val="00564546"/>
    <w:rsid w:val="005656A5"/>
    <w:rsid w:val="00574BD5"/>
    <w:rsid w:val="00576A7E"/>
    <w:rsid w:val="00584ECF"/>
    <w:rsid w:val="00586FBF"/>
    <w:rsid w:val="00590094"/>
    <w:rsid w:val="005900FA"/>
    <w:rsid w:val="005918D0"/>
    <w:rsid w:val="00593860"/>
    <w:rsid w:val="00594DD7"/>
    <w:rsid w:val="00594EE1"/>
    <w:rsid w:val="005A0290"/>
    <w:rsid w:val="005A02C7"/>
    <w:rsid w:val="005A336B"/>
    <w:rsid w:val="005A5713"/>
    <w:rsid w:val="005A7038"/>
    <w:rsid w:val="005B38C8"/>
    <w:rsid w:val="005B516C"/>
    <w:rsid w:val="005C403C"/>
    <w:rsid w:val="005C588C"/>
    <w:rsid w:val="005D0367"/>
    <w:rsid w:val="005D0FFB"/>
    <w:rsid w:val="005D39FE"/>
    <w:rsid w:val="005D4424"/>
    <w:rsid w:val="005E2BD4"/>
    <w:rsid w:val="00614047"/>
    <w:rsid w:val="00621191"/>
    <w:rsid w:val="00622934"/>
    <w:rsid w:val="0062783E"/>
    <w:rsid w:val="006358AE"/>
    <w:rsid w:val="006372DE"/>
    <w:rsid w:val="006555A9"/>
    <w:rsid w:val="00662D5B"/>
    <w:rsid w:val="00665D4D"/>
    <w:rsid w:val="00667307"/>
    <w:rsid w:val="00675DB5"/>
    <w:rsid w:val="00680B56"/>
    <w:rsid w:val="00687321"/>
    <w:rsid w:val="00687D53"/>
    <w:rsid w:val="0069019A"/>
    <w:rsid w:val="00691BEF"/>
    <w:rsid w:val="006B3C51"/>
    <w:rsid w:val="006B4464"/>
    <w:rsid w:val="006C08FE"/>
    <w:rsid w:val="006C5161"/>
    <w:rsid w:val="006C52FC"/>
    <w:rsid w:val="006E5DBD"/>
    <w:rsid w:val="006E6C17"/>
    <w:rsid w:val="006E7C31"/>
    <w:rsid w:val="006F5AD9"/>
    <w:rsid w:val="006F7D0C"/>
    <w:rsid w:val="00703D2E"/>
    <w:rsid w:val="0071710F"/>
    <w:rsid w:val="00720BC0"/>
    <w:rsid w:val="00721138"/>
    <w:rsid w:val="0073033A"/>
    <w:rsid w:val="00733A8F"/>
    <w:rsid w:val="0074112E"/>
    <w:rsid w:val="00744D00"/>
    <w:rsid w:val="00750E24"/>
    <w:rsid w:val="007534AE"/>
    <w:rsid w:val="00753E82"/>
    <w:rsid w:val="00756367"/>
    <w:rsid w:val="0076103F"/>
    <w:rsid w:val="00762627"/>
    <w:rsid w:val="0076717C"/>
    <w:rsid w:val="00770199"/>
    <w:rsid w:val="0077146C"/>
    <w:rsid w:val="0077493A"/>
    <w:rsid w:val="007804B4"/>
    <w:rsid w:val="00780597"/>
    <w:rsid w:val="007822DF"/>
    <w:rsid w:val="007866FB"/>
    <w:rsid w:val="007949DB"/>
    <w:rsid w:val="007A34B9"/>
    <w:rsid w:val="007B0E6E"/>
    <w:rsid w:val="007B33E5"/>
    <w:rsid w:val="007B3FFB"/>
    <w:rsid w:val="007C2F28"/>
    <w:rsid w:val="007C3E7C"/>
    <w:rsid w:val="007C6978"/>
    <w:rsid w:val="007D2424"/>
    <w:rsid w:val="007D2EBF"/>
    <w:rsid w:val="007E07D3"/>
    <w:rsid w:val="007E639E"/>
    <w:rsid w:val="007E63AB"/>
    <w:rsid w:val="007F45BF"/>
    <w:rsid w:val="007F62A3"/>
    <w:rsid w:val="0081194D"/>
    <w:rsid w:val="008123F3"/>
    <w:rsid w:val="0081605E"/>
    <w:rsid w:val="0082056C"/>
    <w:rsid w:val="008206FB"/>
    <w:rsid w:val="0082491C"/>
    <w:rsid w:val="0082522D"/>
    <w:rsid w:val="0083633A"/>
    <w:rsid w:val="008364FC"/>
    <w:rsid w:val="00837C6A"/>
    <w:rsid w:val="00837EF1"/>
    <w:rsid w:val="008403ED"/>
    <w:rsid w:val="00843F15"/>
    <w:rsid w:val="008461BB"/>
    <w:rsid w:val="0084695E"/>
    <w:rsid w:val="0085030A"/>
    <w:rsid w:val="008565FC"/>
    <w:rsid w:val="00856B05"/>
    <w:rsid w:val="008623A5"/>
    <w:rsid w:val="008705CE"/>
    <w:rsid w:val="0087158D"/>
    <w:rsid w:val="0087508A"/>
    <w:rsid w:val="0088185F"/>
    <w:rsid w:val="00887DBB"/>
    <w:rsid w:val="008A0D77"/>
    <w:rsid w:val="008A39A4"/>
    <w:rsid w:val="008A45E7"/>
    <w:rsid w:val="008B0D2F"/>
    <w:rsid w:val="008C24A5"/>
    <w:rsid w:val="008C359C"/>
    <w:rsid w:val="008C4F2C"/>
    <w:rsid w:val="008D6678"/>
    <w:rsid w:val="008D7AF7"/>
    <w:rsid w:val="008E5429"/>
    <w:rsid w:val="008E7BF5"/>
    <w:rsid w:val="008F1DFD"/>
    <w:rsid w:val="008F4268"/>
    <w:rsid w:val="009021FB"/>
    <w:rsid w:val="00926CA8"/>
    <w:rsid w:val="00931FA7"/>
    <w:rsid w:val="00936112"/>
    <w:rsid w:val="00941315"/>
    <w:rsid w:val="009423CC"/>
    <w:rsid w:val="0095325D"/>
    <w:rsid w:val="00954A3E"/>
    <w:rsid w:val="0096374F"/>
    <w:rsid w:val="009714E5"/>
    <w:rsid w:val="0097696F"/>
    <w:rsid w:val="009809BF"/>
    <w:rsid w:val="009820D9"/>
    <w:rsid w:val="00985345"/>
    <w:rsid w:val="009853BD"/>
    <w:rsid w:val="0098649A"/>
    <w:rsid w:val="00993000"/>
    <w:rsid w:val="009A44EC"/>
    <w:rsid w:val="009A62A3"/>
    <w:rsid w:val="009A7E09"/>
    <w:rsid w:val="009B1946"/>
    <w:rsid w:val="009C18EA"/>
    <w:rsid w:val="009C23FB"/>
    <w:rsid w:val="009D5221"/>
    <w:rsid w:val="009D5341"/>
    <w:rsid w:val="009E4FD5"/>
    <w:rsid w:val="00A0115B"/>
    <w:rsid w:val="00A019F0"/>
    <w:rsid w:val="00A074EF"/>
    <w:rsid w:val="00A10DEC"/>
    <w:rsid w:val="00A11EFB"/>
    <w:rsid w:val="00A12570"/>
    <w:rsid w:val="00A2424B"/>
    <w:rsid w:val="00A26179"/>
    <w:rsid w:val="00A300A0"/>
    <w:rsid w:val="00A3085A"/>
    <w:rsid w:val="00A30A1F"/>
    <w:rsid w:val="00A32316"/>
    <w:rsid w:val="00A341D3"/>
    <w:rsid w:val="00A43236"/>
    <w:rsid w:val="00A467EA"/>
    <w:rsid w:val="00A47311"/>
    <w:rsid w:val="00A527F5"/>
    <w:rsid w:val="00A542D1"/>
    <w:rsid w:val="00A54DD5"/>
    <w:rsid w:val="00A60E72"/>
    <w:rsid w:val="00A64B25"/>
    <w:rsid w:val="00A65E00"/>
    <w:rsid w:val="00A7129F"/>
    <w:rsid w:val="00A72EAC"/>
    <w:rsid w:val="00A730FC"/>
    <w:rsid w:val="00A76B4E"/>
    <w:rsid w:val="00AA11C1"/>
    <w:rsid w:val="00AA286A"/>
    <w:rsid w:val="00AA7A1D"/>
    <w:rsid w:val="00AB30A8"/>
    <w:rsid w:val="00AC44AF"/>
    <w:rsid w:val="00AC541C"/>
    <w:rsid w:val="00AC7E3F"/>
    <w:rsid w:val="00AD5415"/>
    <w:rsid w:val="00AE015C"/>
    <w:rsid w:val="00AE1545"/>
    <w:rsid w:val="00AE29ED"/>
    <w:rsid w:val="00AF1609"/>
    <w:rsid w:val="00B0094F"/>
    <w:rsid w:val="00B00CBC"/>
    <w:rsid w:val="00B01FDD"/>
    <w:rsid w:val="00B03137"/>
    <w:rsid w:val="00B03B4D"/>
    <w:rsid w:val="00B0464C"/>
    <w:rsid w:val="00B11032"/>
    <w:rsid w:val="00B11FF1"/>
    <w:rsid w:val="00B12CE8"/>
    <w:rsid w:val="00B16231"/>
    <w:rsid w:val="00B21B22"/>
    <w:rsid w:val="00B22446"/>
    <w:rsid w:val="00B363C2"/>
    <w:rsid w:val="00B376DD"/>
    <w:rsid w:val="00B43960"/>
    <w:rsid w:val="00B43B9C"/>
    <w:rsid w:val="00B47325"/>
    <w:rsid w:val="00B552D7"/>
    <w:rsid w:val="00B63ACB"/>
    <w:rsid w:val="00B74059"/>
    <w:rsid w:val="00B746C6"/>
    <w:rsid w:val="00B76D10"/>
    <w:rsid w:val="00B80463"/>
    <w:rsid w:val="00B828A5"/>
    <w:rsid w:val="00B836BC"/>
    <w:rsid w:val="00B854A4"/>
    <w:rsid w:val="00B94324"/>
    <w:rsid w:val="00BA0130"/>
    <w:rsid w:val="00BA3A1B"/>
    <w:rsid w:val="00BA6F92"/>
    <w:rsid w:val="00BB10AB"/>
    <w:rsid w:val="00BD2382"/>
    <w:rsid w:val="00BD5B2A"/>
    <w:rsid w:val="00BD612A"/>
    <w:rsid w:val="00BD79C7"/>
    <w:rsid w:val="00BE3049"/>
    <w:rsid w:val="00BE70FA"/>
    <w:rsid w:val="00BF2B62"/>
    <w:rsid w:val="00BF5153"/>
    <w:rsid w:val="00BF7F3A"/>
    <w:rsid w:val="00C07D33"/>
    <w:rsid w:val="00C132FA"/>
    <w:rsid w:val="00C170BF"/>
    <w:rsid w:val="00C2030F"/>
    <w:rsid w:val="00C2094F"/>
    <w:rsid w:val="00C257B4"/>
    <w:rsid w:val="00C314E0"/>
    <w:rsid w:val="00C3199A"/>
    <w:rsid w:val="00C34C55"/>
    <w:rsid w:val="00C35D55"/>
    <w:rsid w:val="00C40B3D"/>
    <w:rsid w:val="00C417AD"/>
    <w:rsid w:val="00C4438D"/>
    <w:rsid w:val="00C47E7A"/>
    <w:rsid w:val="00C50FB6"/>
    <w:rsid w:val="00C5252B"/>
    <w:rsid w:val="00C6240B"/>
    <w:rsid w:val="00C81902"/>
    <w:rsid w:val="00C9239B"/>
    <w:rsid w:val="00C95807"/>
    <w:rsid w:val="00CA0AB5"/>
    <w:rsid w:val="00CA62BF"/>
    <w:rsid w:val="00CC170A"/>
    <w:rsid w:val="00CD1404"/>
    <w:rsid w:val="00CD4539"/>
    <w:rsid w:val="00CD5157"/>
    <w:rsid w:val="00CD63C4"/>
    <w:rsid w:val="00CE2F2A"/>
    <w:rsid w:val="00CE7F4B"/>
    <w:rsid w:val="00D04448"/>
    <w:rsid w:val="00D12FCC"/>
    <w:rsid w:val="00D167A8"/>
    <w:rsid w:val="00D30F74"/>
    <w:rsid w:val="00D31F2F"/>
    <w:rsid w:val="00D33E6D"/>
    <w:rsid w:val="00D341C7"/>
    <w:rsid w:val="00D3685F"/>
    <w:rsid w:val="00D406BB"/>
    <w:rsid w:val="00D65A46"/>
    <w:rsid w:val="00D679F5"/>
    <w:rsid w:val="00D749D1"/>
    <w:rsid w:val="00D75E65"/>
    <w:rsid w:val="00D76CFA"/>
    <w:rsid w:val="00D80456"/>
    <w:rsid w:val="00D808F0"/>
    <w:rsid w:val="00D824D8"/>
    <w:rsid w:val="00D872B7"/>
    <w:rsid w:val="00D9347F"/>
    <w:rsid w:val="00DA010C"/>
    <w:rsid w:val="00DA1040"/>
    <w:rsid w:val="00DA2556"/>
    <w:rsid w:val="00DB1910"/>
    <w:rsid w:val="00DB3AF4"/>
    <w:rsid w:val="00DB4560"/>
    <w:rsid w:val="00DC23A9"/>
    <w:rsid w:val="00DC26A2"/>
    <w:rsid w:val="00DD02B9"/>
    <w:rsid w:val="00DD4C4A"/>
    <w:rsid w:val="00DD5FC1"/>
    <w:rsid w:val="00DD7C50"/>
    <w:rsid w:val="00DE1D53"/>
    <w:rsid w:val="00E0134F"/>
    <w:rsid w:val="00E01721"/>
    <w:rsid w:val="00E07269"/>
    <w:rsid w:val="00E07F24"/>
    <w:rsid w:val="00E1656B"/>
    <w:rsid w:val="00E20382"/>
    <w:rsid w:val="00E269C8"/>
    <w:rsid w:val="00E307F3"/>
    <w:rsid w:val="00E325D5"/>
    <w:rsid w:val="00E32CE4"/>
    <w:rsid w:val="00E338FA"/>
    <w:rsid w:val="00E42545"/>
    <w:rsid w:val="00E54178"/>
    <w:rsid w:val="00E54902"/>
    <w:rsid w:val="00E5577E"/>
    <w:rsid w:val="00E60028"/>
    <w:rsid w:val="00E64BDB"/>
    <w:rsid w:val="00E70F80"/>
    <w:rsid w:val="00E84DD0"/>
    <w:rsid w:val="00E92C9F"/>
    <w:rsid w:val="00E9436D"/>
    <w:rsid w:val="00E95690"/>
    <w:rsid w:val="00E971BB"/>
    <w:rsid w:val="00EB1CE7"/>
    <w:rsid w:val="00EB48F7"/>
    <w:rsid w:val="00EB4A2A"/>
    <w:rsid w:val="00EB6385"/>
    <w:rsid w:val="00EC747E"/>
    <w:rsid w:val="00ED7E41"/>
    <w:rsid w:val="00EE1670"/>
    <w:rsid w:val="00EE1BEF"/>
    <w:rsid w:val="00EE1DCF"/>
    <w:rsid w:val="00EE556B"/>
    <w:rsid w:val="00EE5B9E"/>
    <w:rsid w:val="00EE6735"/>
    <w:rsid w:val="00EE70A8"/>
    <w:rsid w:val="00EE7AF2"/>
    <w:rsid w:val="00F17031"/>
    <w:rsid w:val="00F24C0F"/>
    <w:rsid w:val="00F27094"/>
    <w:rsid w:val="00F44E02"/>
    <w:rsid w:val="00F46622"/>
    <w:rsid w:val="00F575B6"/>
    <w:rsid w:val="00F618E9"/>
    <w:rsid w:val="00F6419D"/>
    <w:rsid w:val="00F86249"/>
    <w:rsid w:val="00FA0729"/>
    <w:rsid w:val="00FA1B27"/>
    <w:rsid w:val="00FA269A"/>
    <w:rsid w:val="00FA26FB"/>
    <w:rsid w:val="00FA2B88"/>
    <w:rsid w:val="00FB750C"/>
    <w:rsid w:val="00FC25B0"/>
    <w:rsid w:val="00FC4F7F"/>
    <w:rsid w:val="00FC520B"/>
    <w:rsid w:val="00FC71C6"/>
    <w:rsid w:val="00FD3138"/>
    <w:rsid w:val="00FD75BE"/>
    <w:rsid w:val="00FE1807"/>
    <w:rsid w:val="00FF0EF9"/>
    <w:rsid w:val="00FF5144"/>
    <w:rsid w:val="00FF68DD"/>
    <w:rsid w:val="00FF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F5"/>
    <w:pPr>
      <w:ind w:firstLine="0"/>
    </w:pPr>
  </w:style>
  <w:style w:type="paragraph" w:styleId="Heading1">
    <w:name w:val="heading 1"/>
    <w:next w:val="Normal"/>
    <w:link w:val="Heading1Char"/>
    <w:uiPriority w:val="9"/>
    <w:qFormat/>
    <w:rsid w:val="00BD612A"/>
    <w:pPr>
      <w:numPr>
        <w:numId w:val="2"/>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A527F5"/>
    <w:pPr>
      <w:numPr>
        <w:ilvl w:val="1"/>
      </w:numPr>
      <w:pBdr>
        <w:bottom w:val="single" w:sz="12" w:space="1" w:color="2F5897" w:themeColor="text2"/>
      </w:pBdr>
      <w:spacing w:before="200"/>
      <w:outlineLvl w:val="1"/>
    </w:pPr>
    <w:rPr>
      <w:rFonts w:ascii="Arial" w:hAnsi="Arial"/>
    </w:r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662D5B"/>
    <w:pPr>
      <w:numPr>
        <w:ilvl w:val="3"/>
        <w:numId w:val="2"/>
      </w:numPr>
      <w:pBdr>
        <w:bottom w:val="single" w:sz="8" w:space="2" w:color="7096D2" w:themeColor="text2" w:themeTint="99"/>
      </w:pBdr>
      <w:spacing w:before="200"/>
      <w:outlineLvl w:val="3"/>
    </w:pPr>
    <w:rPr>
      <w:rFonts w:ascii="Arial" w:eastAsiaTheme="majorEastAsia" w:hAnsi="Arial" w:cs="Arial"/>
      <w:i/>
      <w:iCs/>
      <w:color w:val="7096D2" w:themeColor="text2" w:themeTint="99"/>
      <w:sz w:val="20"/>
      <w:szCs w:val="24"/>
    </w:rPr>
  </w:style>
  <w:style w:type="paragraph" w:styleId="Heading5">
    <w:name w:val="heading 5"/>
    <w:basedOn w:val="Heading4"/>
    <w:next w:val="Normal"/>
    <w:link w:val="Heading5Char"/>
    <w:uiPriority w:val="9"/>
    <w:unhideWhenUsed/>
    <w:qFormat/>
    <w:rsid w:val="00C50FB6"/>
    <w:pPr>
      <w:numPr>
        <w:ilvl w:val="4"/>
      </w:numPr>
      <w:pBdr>
        <w:bottom w:val="none" w:sz="0" w:space="0" w:color="auto"/>
      </w:pBdr>
      <w:outlineLvl w:val="4"/>
    </w:pPr>
    <w:rPr>
      <w:rFonts w:cstheme="majorBidi"/>
    </w:rPr>
  </w:style>
  <w:style w:type="paragraph" w:styleId="Heading6">
    <w:name w:val="heading 6"/>
    <w:basedOn w:val="Heading5"/>
    <w:next w:val="Normal"/>
    <w:link w:val="Heading6Char"/>
    <w:uiPriority w:val="9"/>
    <w:unhideWhenUsed/>
    <w:qFormat/>
    <w:rsid w:val="00C50FB6"/>
    <w:pPr>
      <w:numPr>
        <w:ilvl w:val="5"/>
      </w:numPr>
      <w:spacing w:before="280" w:after="100"/>
      <w:outlineLvl w:val="5"/>
    </w:pPr>
    <w:rPr>
      <w:iCs w:val="0"/>
      <w:color w:val="808080" w:themeColor="background1" w:themeShade="80"/>
    </w:rPr>
  </w:style>
  <w:style w:type="paragraph" w:styleId="Heading7">
    <w:name w:val="heading 7"/>
    <w:basedOn w:val="Heading6"/>
    <w:next w:val="Normal"/>
    <w:link w:val="Heading7Char"/>
    <w:uiPriority w:val="9"/>
    <w:unhideWhenUsed/>
    <w:qFormat/>
    <w:rsid w:val="00C50FB6"/>
    <w:pPr>
      <w:numPr>
        <w:ilvl w:val="6"/>
      </w:numPr>
      <w:spacing w:before="320"/>
      <w:outlineLvl w:val="6"/>
    </w:pPr>
    <w:rPr>
      <w:bCs/>
      <w:color w:val="A6A6A6" w:themeColor="background1" w:themeShade="A6"/>
      <w:szCs w:val="20"/>
    </w:rPr>
  </w:style>
  <w:style w:type="paragraph" w:styleId="Heading8">
    <w:name w:val="heading 8"/>
    <w:basedOn w:val="Normal"/>
    <w:next w:val="Normal"/>
    <w:link w:val="Heading8Char"/>
    <w:uiPriority w:val="9"/>
    <w:semiHidden/>
    <w:unhideWhenUsed/>
    <w:qFormat/>
    <w:rsid w:val="000C3B64"/>
    <w:pPr>
      <w:spacing w:before="320" w:after="10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A527F5"/>
    <w:rPr>
      <w:rFonts w:ascii="Arial" w:eastAsiaTheme="majorEastAsia" w:hAnsi="Arial"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w:eastAsiaTheme="majorEastAsia" w:hAnsi="Arial" w:cstheme="majorBidi"/>
      <w:bCs/>
      <w:color w:val="7096D2" w:themeColor="text2" w:themeTint="99"/>
      <w:sz w:val="24"/>
      <w:szCs w:val="24"/>
    </w:rPr>
  </w:style>
  <w:style w:type="character" w:customStyle="1" w:styleId="Heading4Char">
    <w:name w:val="Heading 4 Char"/>
    <w:basedOn w:val="DefaultParagraphFont"/>
    <w:link w:val="Heading4"/>
    <w:uiPriority w:val="9"/>
    <w:rsid w:val="00662D5B"/>
    <w:rPr>
      <w:rFonts w:ascii="Arial" w:eastAsiaTheme="majorEastAsia" w:hAnsi="Arial" w:cs="Arial"/>
      <w:i/>
      <w:iCs/>
      <w:color w:val="7096D2" w:themeColor="text2" w:themeTint="99"/>
      <w:sz w:val="20"/>
      <w:szCs w:val="24"/>
    </w:rPr>
  </w:style>
  <w:style w:type="character" w:customStyle="1" w:styleId="Heading5Char">
    <w:name w:val="Heading 5 Char"/>
    <w:basedOn w:val="DefaultParagraphFont"/>
    <w:link w:val="Heading5"/>
    <w:uiPriority w:val="9"/>
    <w:rsid w:val="00C50FB6"/>
    <w:rPr>
      <w:rFonts w:ascii="Arial" w:eastAsiaTheme="majorEastAsia" w:hAnsi="Arial" w:cstheme="majorBidi"/>
      <w:i/>
      <w:iCs/>
      <w:color w:val="7096D2" w:themeColor="text2" w:themeTint="99"/>
      <w:sz w:val="20"/>
      <w:szCs w:val="24"/>
    </w:rPr>
  </w:style>
  <w:style w:type="character" w:customStyle="1" w:styleId="Heading6Char">
    <w:name w:val="Heading 6 Char"/>
    <w:basedOn w:val="DefaultParagraphFont"/>
    <w:link w:val="Heading6"/>
    <w:uiPriority w:val="9"/>
    <w:rsid w:val="00C50FB6"/>
    <w:rPr>
      <w:rFonts w:asciiTheme="majorHAnsi" w:eastAsiaTheme="majorEastAsia" w:hAnsiTheme="majorHAnsi" w:cstheme="majorBidi"/>
      <w:i/>
      <w:color w:val="808080" w:themeColor="background1" w:themeShade="80"/>
      <w:sz w:val="20"/>
      <w:szCs w:val="24"/>
    </w:rPr>
  </w:style>
  <w:style w:type="character" w:customStyle="1" w:styleId="Heading7Char">
    <w:name w:val="Heading 7 Char"/>
    <w:basedOn w:val="DefaultParagraphFont"/>
    <w:link w:val="Heading7"/>
    <w:uiPriority w:val="9"/>
    <w:rsid w:val="00C50FB6"/>
    <w:rPr>
      <w:rFonts w:asciiTheme="majorHAnsi" w:eastAsiaTheme="majorEastAsia" w:hAnsiTheme="majorHAnsi" w:cstheme="majorBidi"/>
      <w:bCs/>
      <w:i/>
      <w:color w:val="A6A6A6" w:themeColor="background1" w:themeShade="A6"/>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pPr>
  </w:style>
  <w:style w:type="paragraph" w:styleId="TOC5">
    <w:name w:val="toc 5"/>
    <w:basedOn w:val="Normal"/>
    <w:next w:val="Normal"/>
    <w:autoRedefine/>
    <w:uiPriority w:val="39"/>
    <w:unhideWhenUsed/>
    <w:rsid w:val="00A542D1"/>
    <w:pPr>
      <w:spacing w:after="100" w:line="276" w:lineRule="auto"/>
      <w:ind w:left="880"/>
    </w:pPr>
  </w:style>
  <w:style w:type="paragraph" w:styleId="TOC6">
    <w:name w:val="toc 6"/>
    <w:basedOn w:val="Normal"/>
    <w:next w:val="Normal"/>
    <w:autoRedefine/>
    <w:uiPriority w:val="39"/>
    <w:unhideWhenUsed/>
    <w:rsid w:val="00A542D1"/>
    <w:pPr>
      <w:spacing w:after="100" w:line="276" w:lineRule="auto"/>
      <w:ind w:left="1100"/>
    </w:pPr>
  </w:style>
  <w:style w:type="paragraph" w:styleId="TOC7">
    <w:name w:val="toc 7"/>
    <w:basedOn w:val="Normal"/>
    <w:next w:val="Normal"/>
    <w:autoRedefine/>
    <w:uiPriority w:val="39"/>
    <w:unhideWhenUsed/>
    <w:rsid w:val="00A542D1"/>
    <w:pPr>
      <w:spacing w:after="100" w:line="276" w:lineRule="auto"/>
      <w:ind w:left="1320"/>
    </w:pPr>
  </w:style>
  <w:style w:type="paragraph" w:styleId="TOC8">
    <w:name w:val="toc 8"/>
    <w:basedOn w:val="Normal"/>
    <w:next w:val="Normal"/>
    <w:autoRedefine/>
    <w:uiPriority w:val="39"/>
    <w:unhideWhenUsed/>
    <w:rsid w:val="00A542D1"/>
    <w:pPr>
      <w:spacing w:after="100" w:line="276" w:lineRule="auto"/>
      <w:ind w:left="1540"/>
    </w:pPr>
  </w:style>
  <w:style w:type="paragraph" w:styleId="TOC9">
    <w:name w:val="toc 9"/>
    <w:basedOn w:val="Normal"/>
    <w:next w:val="Normal"/>
    <w:autoRedefine/>
    <w:uiPriority w:val="39"/>
    <w:unhideWhenUsed/>
    <w:rsid w:val="00A542D1"/>
    <w:pPr>
      <w:spacing w:after="100" w:line="276" w:lineRule="auto"/>
      <w:ind w:left="1760"/>
    </w:pPr>
  </w:style>
  <w:style w:type="paragraph" w:customStyle="1" w:styleId="AppendixHeading1">
    <w:name w:val="Appendix Heading 1"/>
    <w:next w:val="Normal"/>
    <w:link w:val="AppendixHeading1Char"/>
    <w:rsid w:val="00BD612A"/>
    <w:pPr>
      <w:pBdr>
        <w:bottom w:val="single" w:sz="24" w:space="1" w:color="2F5897" w:themeColor="text2"/>
      </w:pBdr>
      <w:spacing w:before="600"/>
      <w:ind w:firstLine="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rsid w:val="00C170BF"/>
    <w:pPr>
      <w:numPr>
        <w:ilvl w:val="0"/>
      </w:numPr>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pPr>
    <w:rPr>
      <w:rFonts w:eastAsiaTheme="minorHAnsi"/>
      <w:lang w:eastAsia="ja-JP"/>
    </w:rPr>
  </w:style>
  <w:style w:type="paragraph" w:styleId="FootnoteText">
    <w:name w:val="footnote text"/>
    <w:basedOn w:val="Normal"/>
    <w:link w:val="FootnoteTextChar"/>
    <w:uiPriority w:val="99"/>
    <w:unhideWhenUsed/>
    <w:rsid w:val="003E5841"/>
    <w:pPr>
      <w:spacing w:after="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109EA"/>
    <w:rPr>
      <w:color w:val="B2B2B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F5"/>
    <w:pPr>
      <w:ind w:firstLine="0"/>
    </w:pPr>
  </w:style>
  <w:style w:type="paragraph" w:styleId="Heading1">
    <w:name w:val="heading 1"/>
    <w:next w:val="Normal"/>
    <w:link w:val="Heading1Char"/>
    <w:uiPriority w:val="9"/>
    <w:qFormat/>
    <w:rsid w:val="00BD612A"/>
    <w:pPr>
      <w:numPr>
        <w:numId w:val="2"/>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A527F5"/>
    <w:pPr>
      <w:numPr>
        <w:ilvl w:val="1"/>
      </w:numPr>
      <w:pBdr>
        <w:bottom w:val="single" w:sz="12" w:space="1" w:color="2F5897" w:themeColor="text2"/>
      </w:pBdr>
      <w:spacing w:before="200"/>
      <w:outlineLvl w:val="1"/>
    </w:pPr>
    <w:rPr>
      <w:rFonts w:ascii="Arial" w:hAnsi="Arial"/>
    </w:r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662D5B"/>
    <w:pPr>
      <w:numPr>
        <w:ilvl w:val="3"/>
        <w:numId w:val="2"/>
      </w:numPr>
      <w:pBdr>
        <w:bottom w:val="single" w:sz="8" w:space="2" w:color="7096D2" w:themeColor="text2" w:themeTint="99"/>
      </w:pBdr>
      <w:spacing w:before="200"/>
      <w:outlineLvl w:val="3"/>
    </w:pPr>
    <w:rPr>
      <w:rFonts w:ascii="Arial" w:eastAsiaTheme="majorEastAsia" w:hAnsi="Arial" w:cs="Arial"/>
      <w:i/>
      <w:iCs/>
      <w:color w:val="7096D2" w:themeColor="text2" w:themeTint="99"/>
      <w:sz w:val="20"/>
      <w:szCs w:val="24"/>
    </w:rPr>
  </w:style>
  <w:style w:type="paragraph" w:styleId="Heading5">
    <w:name w:val="heading 5"/>
    <w:basedOn w:val="Heading4"/>
    <w:next w:val="Normal"/>
    <w:link w:val="Heading5Char"/>
    <w:uiPriority w:val="9"/>
    <w:unhideWhenUsed/>
    <w:qFormat/>
    <w:rsid w:val="00C50FB6"/>
    <w:pPr>
      <w:numPr>
        <w:ilvl w:val="4"/>
      </w:numPr>
      <w:pBdr>
        <w:bottom w:val="none" w:sz="0" w:space="0" w:color="auto"/>
      </w:pBdr>
      <w:outlineLvl w:val="4"/>
    </w:pPr>
    <w:rPr>
      <w:rFonts w:cstheme="majorBidi"/>
    </w:rPr>
  </w:style>
  <w:style w:type="paragraph" w:styleId="Heading6">
    <w:name w:val="heading 6"/>
    <w:basedOn w:val="Heading5"/>
    <w:next w:val="Normal"/>
    <w:link w:val="Heading6Char"/>
    <w:uiPriority w:val="9"/>
    <w:unhideWhenUsed/>
    <w:qFormat/>
    <w:rsid w:val="00C50FB6"/>
    <w:pPr>
      <w:numPr>
        <w:ilvl w:val="5"/>
      </w:numPr>
      <w:spacing w:before="280" w:after="100"/>
      <w:outlineLvl w:val="5"/>
    </w:pPr>
    <w:rPr>
      <w:iCs w:val="0"/>
      <w:color w:val="808080" w:themeColor="background1" w:themeShade="80"/>
    </w:rPr>
  </w:style>
  <w:style w:type="paragraph" w:styleId="Heading7">
    <w:name w:val="heading 7"/>
    <w:basedOn w:val="Heading6"/>
    <w:next w:val="Normal"/>
    <w:link w:val="Heading7Char"/>
    <w:uiPriority w:val="9"/>
    <w:unhideWhenUsed/>
    <w:qFormat/>
    <w:rsid w:val="00C50FB6"/>
    <w:pPr>
      <w:numPr>
        <w:ilvl w:val="6"/>
      </w:numPr>
      <w:spacing w:before="320"/>
      <w:outlineLvl w:val="6"/>
    </w:pPr>
    <w:rPr>
      <w:bCs/>
      <w:color w:val="A6A6A6" w:themeColor="background1" w:themeShade="A6"/>
      <w:szCs w:val="20"/>
    </w:rPr>
  </w:style>
  <w:style w:type="paragraph" w:styleId="Heading8">
    <w:name w:val="heading 8"/>
    <w:basedOn w:val="Normal"/>
    <w:next w:val="Normal"/>
    <w:link w:val="Heading8Char"/>
    <w:uiPriority w:val="9"/>
    <w:semiHidden/>
    <w:unhideWhenUsed/>
    <w:qFormat/>
    <w:rsid w:val="000C3B64"/>
    <w:pPr>
      <w:spacing w:before="320" w:after="10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A527F5"/>
    <w:rPr>
      <w:rFonts w:ascii="Arial" w:eastAsiaTheme="majorEastAsia" w:hAnsi="Arial"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w:eastAsiaTheme="majorEastAsia" w:hAnsi="Arial" w:cstheme="majorBidi"/>
      <w:bCs/>
      <w:color w:val="7096D2" w:themeColor="text2" w:themeTint="99"/>
      <w:sz w:val="24"/>
      <w:szCs w:val="24"/>
    </w:rPr>
  </w:style>
  <w:style w:type="character" w:customStyle="1" w:styleId="Heading4Char">
    <w:name w:val="Heading 4 Char"/>
    <w:basedOn w:val="DefaultParagraphFont"/>
    <w:link w:val="Heading4"/>
    <w:uiPriority w:val="9"/>
    <w:rsid w:val="00662D5B"/>
    <w:rPr>
      <w:rFonts w:ascii="Arial" w:eastAsiaTheme="majorEastAsia" w:hAnsi="Arial" w:cs="Arial"/>
      <w:i/>
      <w:iCs/>
      <w:color w:val="7096D2" w:themeColor="text2" w:themeTint="99"/>
      <w:sz w:val="20"/>
      <w:szCs w:val="24"/>
    </w:rPr>
  </w:style>
  <w:style w:type="character" w:customStyle="1" w:styleId="Heading5Char">
    <w:name w:val="Heading 5 Char"/>
    <w:basedOn w:val="DefaultParagraphFont"/>
    <w:link w:val="Heading5"/>
    <w:uiPriority w:val="9"/>
    <w:rsid w:val="00C50FB6"/>
    <w:rPr>
      <w:rFonts w:ascii="Arial" w:eastAsiaTheme="majorEastAsia" w:hAnsi="Arial" w:cstheme="majorBidi"/>
      <w:i/>
      <w:iCs/>
      <w:color w:val="7096D2" w:themeColor="text2" w:themeTint="99"/>
      <w:sz w:val="20"/>
      <w:szCs w:val="24"/>
    </w:rPr>
  </w:style>
  <w:style w:type="character" w:customStyle="1" w:styleId="Heading6Char">
    <w:name w:val="Heading 6 Char"/>
    <w:basedOn w:val="DefaultParagraphFont"/>
    <w:link w:val="Heading6"/>
    <w:uiPriority w:val="9"/>
    <w:rsid w:val="00C50FB6"/>
    <w:rPr>
      <w:rFonts w:asciiTheme="majorHAnsi" w:eastAsiaTheme="majorEastAsia" w:hAnsiTheme="majorHAnsi" w:cstheme="majorBidi"/>
      <w:i/>
      <w:color w:val="808080" w:themeColor="background1" w:themeShade="80"/>
      <w:sz w:val="20"/>
      <w:szCs w:val="24"/>
    </w:rPr>
  </w:style>
  <w:style w:type="character" w:customStyle="1" w:styleId="Heading7Char">
    <w:name w:val="Heading 7 Char"/>
    <w:basedOn w:val="DefaultParagraphFont"/>
    <w:link w:val="Heading7"/>
    <w:uiPriority w:val="9"/>
    <w:rsid w:val="00C50FB6"/>
    <w:rPr>
      <w:rFonts w:asciiTheme="majorHAnsi" w:eastAsiaTheme="majorEastAsia" w:hAnsiTheme="majorHAnsi" w:cstheme="majorBidi"/>
      <w:bCs/>
      <w:i/>
      <w:color w:val="A6A6A6" w:themeColor="background1" w:themeShade="A6"/>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pPr>
  </w:style>
  <w:style w:type="paragraph" w:styleId="TOC5">
    <w:name w:val="toc 5"/>
    <w:basedOn w:val="Normal"/>
    <w:next w:val="Normal"/>
    <w:autoRedefine/>
    <w:uiPriority w:val="39"/>
    <w:unhideWhenUsed/>
    <w:rsid w:val="00A542D1"/>
    <w:pPr>
      <w:spacing w:after="100" w:line="276" w:lineRule="auto"/>
      <w:ind w:left="880"/>
    </w:pPr>
  </w:style>
  <w:style w:type="paragraph" w:styleId="TOC6">
    <w:name w:val="toc 6"/>
    <w:basedOn w:val="Normal"/>
    <w:next w:val="Normal"/>
    <w:autoRedefine/>
    <w:uiPriority w:val="39"/>
    <w:unhideWhenUsed/>
    <w:rsid w:val="00A542D1"/>
    <w:pPr>
      <w:spacing w:after="100" w:line="276" w:lineRule="auto"/>
      <w:ind w:left="1100"/>
    </w:pPr>
  </w:style>
  <w:style w:type="paragraph" w:styleId="TOC7">
    <w:name w:val="toc 7"/>
    <w:basedOn w:val="Normal"/>
    <w:next w:val="Normal"/>
    <w:autoRedefine/>
    <w:uiPriority w:val="39"/>
    <w:unhideWhenUsed/>
    <w:rsid w:val="00A542D1"/>
    <w:pPr>
      <w:spacing w:after="100" w:line="276" w:lineRule="auto"/>
      <w:ind w:left="1320"/>
    </w:pPr>
  </w:style>
  <w:style w:type="paragraph" w:styleId="TOC8">
    <w:name w:val="toc 8"/>
    <w:basedOn w:val="Normal"/>
    <w:next w:val="Normal"/>
    <w:autoRedefine/>
    <w:uiPriority w:val="39"/>
    <w:unhideWhenUsed/>
    <w:rsid w:val="00A542D1"/>
    <w:pPr>
      <w:spacing w:after="100" w:line="276" w:lineRule="auto"/>
      <w:ind w:left="1540"/>
    </w:pPr>
  </w:style>
  <w:style w:type="paragraph" w:styleId="TOC9">
    <w:name w:val="toc 9"/>
    <w:basedOn w:val="Normal"/>
    <w:next w:val="Normal"/>
    <w:autoRedefine/>
    <w:uiPriority w:val="39"/>
    <w:unhideWhenUsed/>
    <w:rsid w:val="00A542D1"/>
    <w:pPr>
      <w:spacing w:after="100" w:line="276" w:lineRule="auto"/>
      <w:ind w:left="1760"/>
    </w:pPr>
  </w:style>
  <w:style w:type="paragraph" w:customStyle="1" w:styleId="AppendixHeading1">
    <w:name w:val="Appendix Heading 1"/>
    <w:next w:val="Normal"/>
    <w:link w:val="AppendixHeading1Char"/>
    <w:rsid w:val="00BD612A"/>
    <w:pPr>
      <w:pBdr>
        <w:bottom w:val="single" w:sz="24" w:space="1" w:color="2F5897" w:themeColor="text2"/>
      </w:pBdr>
      <w:spacing w:before="600"/>
      <w:ind w:firstLine="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rsid w:val="00C170BF"/>
    <w:pPr>
      <w:numPr>
        <w:ilvl w:val="0"/>
      </w:numPr>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pPr>
    <w:rPr>
      <w:rFonts w:eastAsiaTheme="minorHAnsi"/>
      <w:lang w:eastAsia="ja-JP"/>
    </w:rPr>
  </w:style>
  <w:style w:type="paragraph" w:styleId="FootnoteText">
    <w:name w:val="footnote text"/>
    <w:basedOn w:val="Normal"/>
    <w:link w:val="FootnoteTextChar"/>
    <w:uiPriority w:val="99"/>
    <w:unhideWhenUsed/>
    <w:rsid w:val="003E5841"/>
    <w:pPr>
      <w:spacing w:after="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styleId="FollowedHyperlink">
    <w:name w:val="FollowedHyperlink"/>
    <w:basedOn w:val="DefaultParagraphFont"/>
    <w:uiPriority w:val="99"/>
    <w:semiHidden/>
    <w:unhideWhenUsed/>
    <w:rsid w:val="004109EA"/>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RequirementsAndResearch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B498C-2AA2-4A6C-8408-04B7ACA36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SystemRequirementsAndResearchTemplate-v1.dotx</Template>
  <TotalTime>34</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 Worner</dc:creator>
  <cp:lastModifiedBy>Teresa Worner</cp:lastModifiedBy>
  <cp:revision>4</cp:revision>
  <cp:lastPrinted>2011-07-08T17:11:00Z</cp:lastPrinted>
  <dcterms:created xsi:type="dcterms:W3CDTF">2013-04-24T19:07:00Z</dcterms:created>
  <dcterms:modified xsi:type="dcterms:W3CDTF">2013-04-24T19:41:00Z</dcterms:modified>
</cp:coreProperties>
</file>